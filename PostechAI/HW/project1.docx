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02" w:rsidRPr="005C1202" w:rsidRDefault="005C1202" w:rsidP="005C120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5C1202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5C1202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"https://i2.wp.com/pirl.postech.ac.kr/wp-content/uploads/cropped-PIRL-%EB%A1%9C%EA%B3%A0_01.png" \* MERGEFORMATINET </w:instrText>
      </w:r>
      <w:r w:rsidRPr="005C1202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F1725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314700" cy="3314700"/>
            <wp:effectExtent l="0" t="0" r="0" b="0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202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8F45CE" w:rsidRPr="00F17251" w:rsidRDefault="008F45CE" w:rsidP="008F2055">
      <w:pPr>
        <w:jc w:val="center"/>
        <w:rPr>
          <w:sz w:val="24"/>
          <w:szCs w:val="24"/>
        </w:rPr>
      </w:pPr>
    </w:p>
    <w:p w:rsidR="008F2055" w:rsidRPr="00F17251" w:rsidRDefault="008F2055" w:rsidP="008F2055">
      <w:pPr>
        <w:jc w:val="center"/>
        <w:rPr>
          <w:rFonts w:hint="eastAsia"/>
          <w:sz w:val="24"/>
          <w:szCs w:val="24"/>
        </w:rPr>
      </w:pPr>
    </w:p>
    <w:p w:rsidR="008F2055" w:rsidRPr="00C66B1C" w:rsidRDefault="005C1202" w:rsidP="008F2055">
      <w:pPr>
        <w:jc w:val="center"/>
        <w:rPr>
          <w:rFonts w:ascii="HY산B" w:eastAsia="HY산B"/>
          <w:sz w:val="32"/>
          <w:szCs w:val="32"/>
        </w:rPr>
      </w:pPr>
      <w:r w:rsidRPr="00C66B1C">
        <w:rPr>
          <w:rFonts w:ascii="HY산B" w:eastAsia="HY산B" w:hint="eastAsia"/>
          <w:sz w:val="32"/>
          <w:szCs w:val="32"/>
        </w:rPr>
        <w:t>1주차 프로젝트 과제 보고서</w:t>
      </w:r>
    </w:p>
    <w:p w:rsidR="008F2055" w:rsidRPr="00C66B1C" w:rsidRDefault="005C1202" w:rsidP="00953E13">
      <w:pPr>
        <w:pStyle w:val="a6"/>
        <w:jc w:val="center"/>
        <w:rPr>
          <w:color w:val="404040" w:themeColor="text1" w:themeTint="BF"/>
          <w:sz w:val="32"/>
          <w:szCs w:val="32"/>
        </w:rPr>
      </w:pPr>
      <w:r w:rsidRPr="00C66B1C">
        <w:rPr>
          <w:color w:val="404040" w:themeColor="text1" w:themeTint="BF"/>
          <w:sz w:val="32"/>
          <w:szCs w:val="32"/>
        </w:rPr>
        <w:t>Project1.doc(x)</w:t>
      </w:r>
    </w:p>
    <w:p w:rsidR="007A0F29" w:rsidRPr="00F17251" w:rsidRDefault="007A0F29" w:rsidP="007A0F29">
      <w:pPr>
        <w:jc w:val="center"/>
        <w:rPr>
          <w:b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67"/>
        <w:gridCol w:w="2867"/>
      </w:tblGrid>
      <w:tr w:rsidR="005C1202" w:rsidRPr="00F17251" w:rsidTr="005C1202">
        <w:trPr>
          <w:trHeight w:val="780"/>
          <w:jc w:val="center"/>
        </w:trPr>
        <w:tc>
          <w:tcPr>
            <w:tcW w:w="286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5C1202" w:rsidRPr="00F17251" w:rsidRDefault="005C1202" w:rsidP="00DE5ABB">
            <w:pPr>
              <w:rPr>
                <w:rFonts w:eastAsiaTheme="minorHAnsi"/>
                <w:sz w:val="24"/>
                <w:szCs w:val="24"/>
              </w:rPr>
            </w:pPr>
            <w:r w:rsidRPr="00F17251">
              <w:rPr>
                <w:rFonts w:eastAsiaTheme="minorHAnsi" w:hint="eastAsia"/>
                <w:sz w:val="24"/>
                <w:szCs w:val="24"/>
              </w:rPr>
              <w:t>제목</w:t>
            </w:r>
          </w:p>
        </w:tc>
        <w:tc>
          <w:tcPr>
            <w:tcW w:w="286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5C1202" w:rsidRPr="00F17251" w:rsidRDefault="005C1202" w:rsidP="00DE5ABB">
            <w:pPr>
              <w:rPr>
                <w:rFonts w:eastAsiaTheme="minorHAnsi"/>
                <w:sz w:val="24"/>
                <w:szCs w:val="24"/>
              </w:rPr>
            </w:pPr>
            <w:r w:rsidRPr="00F17251">
              <w:rPr>
                <w:rFonts w:eastAsiaTheme="minorHAnsi" w:hint="eastAsia"/>
                <w:sz w:val="24"/>
                <w:szCs w:val="24"/>
              </w:rPr>
              <w:t>학생 성적관리 프로그램</w:t>
            </w:r>
          </w:p>
        </w:tc>
      </w:tr>
      <w:tr w:rsidR="005C1202" w:rsidRPr="00F17251" w:rsidTr="005C1202">
        <w:trPr>
          <w:trHeight w:val="767"/>
          <w:jc w:val="center"/>
        </w:trPr>
        <w:tc>
          <w:tcPr>
            <w:tcW w:w="2867" w:type="dxa"/>
            <w:tcBorders>
              <w:top w:val="single" w:sz="4" w:space="0" w:color="4472C4" w:themeColor="accent5"/>
              <w:left w:val="single" w:sz="4" w:space="0" w:color="FFFFFF"/>
              <w:right w:val="single" w:sz="4" w:space="0" w:color="FFFFFF"/>
            </w:tcBorders>
            <w:vAlign w:val="center"/>
          </w:tcPr>
          <w:p w:rsidR="005C1202" w:rsidRPr="00F17251" w:rsidRDefault="005C1202" w:rsidP="00DE5ABB">
            <w:pPr>
              <w:rPr>
                <w:rFonts w:eastAsiaTheme="minorHAnsi"/>
                <w:sz w:val="24"/>
                <w:szCs w:val="24"/>
              </w:rPr>
            </w:pPr>
            <w:r w:rsidRPr="00F17251">
              <w:rPr>
                <w:rFonts w:eastAsiaTheme="minorHAnsi" w:hint="eastAsia"/>
                <w:sz w:val="24"/>
                <w:szCs w:val="24"/>
              </w:rPr>
              <w:t>이름</w:t>
            </w:r>
          </w:p>
        </w:tc>
        <w:tc>
          <w:tcPr>
            <w:tcW w:w="2867" w:type="dxa"/>
            <w:tcBorders>
              <w:top w:val="single" w:sz="4" w:space="0" w:color="4472C4" w:themeColor="accent5"/>
              <w:left w:val="single" w:sz="4" w:space="0" w:color="FFFFFF"/>
              <w:right w:val="single" w:sz="4" w:space="0" w:color="FFFFFF"/>
            </w:tcBorders>
            <w:vAlign w:val="center"/>
          </w:tcPr>
          <w:p w:rsidR="005C1202" w:rsidRPr="00F17251" w:rsidRDefault="005C1202" w:rsidP="00DE5ABB">
            <w:pPr>
              <w:rPr>
                <w:rFonts w:eastAsiaTheme="minorHAnsi"/>
                <w:sz w:val="24"/>
                <w:szCs w:val="24"/>
              </w:rPr>
            </w:pPr>
            <w:r w:rsidRPr="00F17251">
              <w:rPr>
                <w:rFonts w:eastAsiaTheme="minorHAnsi" w:hint="eastAsia"/>
                <w:sz w:val="24"/>
                <w:szCs w:val="24"/>
              </w:rPr>
              <w:t>이동훈</w:t>
            </w:r>
          </w:p>
        </w:tc>
      </w:tr>
      <w:tr w:rsidR="005C1202" w:rsidRPr="00C66B1C" w:rsidTr="005C1202">
        <w:trPr>
          <w:trHeight w:val="780"/>
          <w:jc w:val="center"/>
        </w:trPr>
        <w:tc>
          <w:tcPr>
            <w:tcW w:w="2867" w:type="dxa"/>
            <w:tcBorders>
              <w:top w:val="single" w:sz="4" w:space="0" w:color="4472C4" w:themeColor="accent5"/>
              <w:left w:val="single" w:sz="4" w:space="0" w:color="FFFFFF"/>
              <w:right w:val="single" w:sz="4" w:space="0" w:color="FFFFFF"/>
            </w:tcBorders>
            <w:vAlign w:val="center"/>
          </w:tcPr>
          <w:p w:rsidR="005C1202" w:rsidRPr="00F17251" w:rsidRDefault="005C1202" w:rsidP="00DE5ABB">
            <w:pPr>
              <w:rPr>
                <w:rFonts w:eastAsiaTheme="minorHAnsi"/>
                <w:sz w:val="24"/>
                <w:szCs w:val="24"/>
              </w:rPr>
            </w:pPr>
            <w:r w:rsidRPr="00F17251">
              <w:rPr>
                <w:rFonts w:eastAsiaTheme="minorHAnsi" w:hint="eastAsia"/>
                <w:sz w:val="24"/>
                <w:szCs w:val="24"/>
              </w:rPr>
              <w:t>이메일 주소</w:t>
            </w:r>
          </w:p>
        </w:tc>
        <w:tc>
          <w:tcPr>
            <w:tcW w:w="2867" w:type="dxa"/>
            <w:tcBorders>
              <w:top w:val="single" w:sz="4" w:space="0" w:color="4472C4" w:themeColor="accent5"/>
              <w:left w:val="single" w:sz="4" w:space="0" w:color="FFFFFF"/>
              <w:right w:val="single" w:sz="4" w:space="0" w:color="FFFFFF"/>
            </w:tcBorders>
            <w:vAlign w:val="center"/>
          </w:tcPr>
          <w:p w:rsidR="005C1202" w:rsidRPr="00F17251" w:rsidRDefault="00C66B1C" w:rsidP="00DE5AB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g</w:t>
            </w:r>
            <w:r w:rsidR="005C1202" w:rsidRPr="00F17251">
              <w:rPr>
                <w:rFonts w:eastAsiaTheme="minorHAnsi"/>
                <w:sz w:val="24"/>
                <w:szCs w:val="24"/>
              </w:rPr>
              <w:t>lee1228@naver.com</w:t>
            </w:r>
          </w:p>
        </w:tc>
      </w:tr>
    </w:tbl>
    <w:p w:rsidR="007A01A8" w:rsidRPr="00F17251" w:rsidRDefault="007A01A8" w:rsidP="007A01A8">
      <w:pPr>
        <w:pStyle w:val="a8"/>
        <w:jc w:val="center"/>
      </w:pPr>
      <w:proofErr w:type="spellStart"/>
      <w:r w:rsidRPr="00F17251">
        <w:rPr>
          <w:rFonts w:ascii="MalgunGothicBold" w:hAnsi="MalgunGothicBold"/>
          <w:color w:val="FF0000"/>
        </w:rPr>
        <w:t>명예서약</w:t>
      </w:r>
      <w:proofErr w:type="spellEnd"/>
      <w:r w:rsidRPr="00F17251">
        <w:rPr>
          <w:rFonts w:ascii="MalgunGothicBold" w:hAnsi="MalgunGothicBold"/>
          <w:color w:val="FF0000"/>
        </w:rPr>
        <w:t>(Honor code)</w:t>
      </w:r>
    </w:p>
    <w:p w:rsidR="007A01A8" w:rsidRPr="00F17251" w:rsidRDefault="007A01A8" w:rsidP="007A01A8">
      <w:pPr>
        <w:pStyle w:val="a8"/>
        <w:jc w:val="center"/>
      </w:pPr>
      <w:r w:rsidRPr="00F17251">
        <w:rPr>
          <w:rFonts w:ascii="MalgunGothicBold" w:hAnsi="MalgunGothicBold"/>
        </w:rPr>
        <w:t>“</w:t>
      </w:r>
      <w:r w:rsidRPr="00F17251">
        <w:rPr>
          <w:rFonts w:ascii="MalgunGothicBold" w:hAnsi="MalgunGothicBold"/>
        </w:rPr>
        <w:t>나는</w:t>
      </w:r>
      <w:r w:rsidRPr="00F17251">
        <w:rPr>
          <w:rFonts w:ascii="MalgunGothicBold" w:hAnsi="MalgunGothicBold"/>
        </w:rPr>
        <w:t xml:space="preserve"> </w:t>
      </w:r>
      <w:r w:rsidRPr="00F17251">
        <w:rPr>
          <w:rFonts w:ascii="MalgunGothicBold" w:hAnsi="MalgunGothicBold"/>
        </w:rPr>
        <w:t>이</w:t>
      </w:r>
      <w:r w:rsidRPr="00F17251">
        <w:rPr>
          <w:rFonts w:ascii="MalgunGothicBold" w:hAnsi="MalgunGothicBold"/>
        </w:rPr>
        <w:t xml:space="preserve"> </w:t>
      </w:r>
      <w:r w:rsidRPr="00F17251">
        <w:rPr>
          <w:rFonts w:ascii="MalgunGothicBold" w:hAnsi="MalgunGothicBold"/>
        </w:rPr>
        <w:t>프로그래밍</w:t>
      </w:r>
      <w:r w:rsidRPr="00F17251">
        <w:rPr>
          <w:rFonts w:ascii="MalgunGothicBold" w:hAnsi="MalgunGothicBold"/>
        </w:rPr>
        <w:t xml:space="preserve"> </w:t>
      </w:r>
      <w:r w:rsidRPr="00F17251">
        <w:rPr>
          <w:rFonts w:ascii="MalgunGothicBold" w:hAnsi="MalgunGothicBold"/>
        </w:rPr>
        <w:t>과제를</w:t>
      </w:r>
      <w:r w:rsidRPr="00F17251">
        <w:rPr>
          <w:rFonts w:ascii="MalgunGothicBold" w:hAnsi="MalgunGothicBold"/>
        </w:rPr>
        <w:t xml:space="preserve"> </w:t>
      </w:r>
      <w:r w:rsidRPr="00F17251">
        <w:rPr>
          <w:rFonts w:ascii="MalgunGothicBold" w:hAnsi="MalgunGothicBold"/>
        </w:rPr>
        <w:t>다른</w:t>
      </w:r>
      <w:r w:rsidRPr="00F17251">
        <w:rPr>
          <w:rFonts w:ascii="MalgunGothicBold" w:hAnsi="MalgunGothicBold"/>
        </w:rPr>
        <w:t xml:space="preserve"> </w:t>
      </w:r>
      <w:r w:rsidRPr="00F17251">
        <w:rPr>
          <w:rFonts w:ascii="MalgunGothicBold" w:hAnsi="MalgunGothicBold"/>
        </w:rPr>
        <w:t>사람의</w:t>
      </w:r>
      <w:r w:rsidRPr="00F17251">
        <w:rPr>
          <w:rFonts w:ascii="MalgunGothicBold" w:hAnsi="MalgunGothicBold"/>
        </w:rPr>
        <w:t xml:space="preserve"> </w:t>
      </w:r>
      <w:r w:rsidRPr="00F17251">
        <w:rPr>
          <w:rFonts w:ascii="MalgunGothicBold" w:hAnsi="MalgunGothicBold"/>
        </w:rPr>
        <w:t>부적절한</w:t>
      </w:r>
      <w:r w:rsidRPr="00F17251">
        <w:rPr>
          <w:rFonts w:ascii="MalgunGothicBold" w:hAnsi="MalgunGothicBold"/>
        </w:rPr>
        <w:t xml:space="preserve"> </w:t>
      </w:r>
      <w:r w:rsidRPr="00F17251">
        <w:rPr>
          <w:rFonts w:ascii="MalgunGothicBold" w:hAnsi="MalgunGothicBold"/>
        </w:rPr>
        <w:t>도움</w:t>
      </w:r>
      <w:r w:rsidRPr="00F17251">
        <w:rPr>
          <w:rFonts w:ascii="MalgunGothicBold" w:hAnsi="MalgunGothicBold"/>
        </w:rPr>
        <w:t xml:space="preserve"> </w:t>
      </w:r>
      <w:r w:rsidRPr="00F17251">
        <w:rPr>
          <w:rFonts w:ascii="MalgunGothicBold" w:hAnsi="MalgunGothicBold"/>
        </w:rPr>
        <w:t>없이</w:t>
      </w:r>
      <w:r w:rsidRPr="00F17251">
        <w:rPr>
          <w:rFonts w:ascii="MalgunGothicBold" w:hAnsi="MalgunGothicBold"/>
        </w:rPr>
        <w:t xml:space="preserve"> </w:t>
      </w:r>
      <w:r w:rsidRPr="00F17251">
        <w:rPr>
          <w:rFonts w:ascii="MalgunGothicBold" w:hAnsi="MalgunGothicBold"/>
        </w:rPr>
        <w:t>완수하였습니다</w:t>
      </w:r>
      <w:r w:rsidRPr="00F17251">
        <w:rPr>
          <w:rFonts w:ascii="MalgunGothicBold" w:hAnsi="MalgunGothicBold"/>
        </w:rPr>
        <w:t>.”</w:t>
      </w:r>
    </w:p>
    <w:p w:rsidR="005C1202" w:rsidRPr="005C1202" w:rsidRDefault="005C1202" w:rsidP="005C120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5C1202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5C1202">
        <w:rPr>
          <w:rFonts w:ascii="굴림" w:eastAsia="굴림" w:hAnsi="굴림" w:cs="굴림"/>
          <w:kern w:val="0"/>
          <w:sz w:val="24"/>
          <w:szCs w:val="24"/>
        </w:rPr>
        <w:instrText xml:space="preserve"> INCLUDEPICTURE "http://www.allthatspeaker.com/data/file/calendar/3034620843_LJeiKGQy_logo_11081402145492403.jpg" \* MERGEFORMATINET </w:instrText>
      </w:r>
      <w:r w:rsidRPr="005C1202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F1725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446460" cy="927100"/>
            <wp:effectExtent l="0" t="0" r="0" b="0"/>
            <wp:docPr id="4" name="그림 4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015" cy="94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202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5C1202" w:rsidRPr="00F17251" w:rsidRDefault="005C1202" w:rsidP="008F2055">
      <w:pPr>
        <w:jc w:val="center"/>
        <w:rPr>
          <w:rFonts w:ascii="Adobe Fan Heiti Std B" w:eastAsia="Adobe Fan Heiti Std B" w:hAnsi="Adobe Fan Heiti Std B"/>
          <w:b/>
          <w:sz w:val="24"/>
          <w:szCs w:val="24"/>
        </w:rPr>
      </w:pPr>
    </w:p>
    <w:p w:rsidR="00E85511" w:rsidRPr="00F17251" w:rsidRDefault="005C1202" w:rsidP="005C1202">
      <w:pPr>
        <w:jc w:val="left"/>
        <w:rPr>
          <w:rFonts w:ascii="맑은 고딕" w:eastAsia="맑은 고딕" w:hAnsi="맑은 고딕" w:cs="맑은 고딕"/>
          <w:b/>
          <w:sz w:val="40"/>
          <w:szCs w:val="40"/>
        </w:rPr>
      </w:pPr>
      <w:r w:rsidRPr="00F17251">
        <w:rPr>
          <w:rFonts w:ascii="맑은 고딕" w:eastAsia="맑은 고딕" w:hAnsi="맑은 고딕" w:cs="맑은 고딕" w:hint="eastAsia"/>
          <w:b/>
          <w:sz w:val="40"/>
          <w:szCs w:val="40"/>
        </w:rPr>
        <w:t>프로젝트 기능</w:t>
      </w:r>
      <w:r w:rsidR="00E85511" w:rsidRPr="00F17251">
        <w:rPr>
          <w:rFonts w:ascii="맑은 고딕" w:eastAsia="맑은 고딕" w:hAnsi="맑은 고딕" w:cs="맑은 고딕"/>
          <w:b/>
          <w:sz w:val="40"/>
          <w:szCs w:val="40"/>
        </w:rPr>
        <w:t>(</w:t>
      </w:r>
      <w:r w:rsidR="00E85511" w:rsidRPr="00F17251">
        <w:rPr>
          <w:rFonts w:ascii="맑은 고딕" w:eastAsia="맑은 고딕" w:hAnsi="맑은 고딕" w:cs="맑은 고딕" w:hint="eastAsia"/>
          <w:b/>
          <w:sz w:val="40"/>
          <w:szCs w:val="40"/>
        </w:rPr>
        <w:t>개요)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E85511" w:rsidRPr="00F17251" w:rsidTr="00E85511">
        <w:tc>
          <w:tcPr>
            <w:tcW w:w="1271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테이블 출력 </w:t>
            </w:r>
          </w:p>
        </w:tc>
        <w:tc>
          <w:tcPr>
            <w:tcW w:w="5193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학번,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이름,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중간고사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점수,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기말고사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점수를 포함한 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.txt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파일을 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load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하여 평균,학점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column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을 추가하여 평균점수를 기준으로 내림차순 출력하는 기능</w:t>
            </w:r>
          </w:p>
        </w:tc>
      </w:tr>
      <w:tr w:rsidR="00E85511" w:rsidRPr="00F17251" w:rsidTr="00E85511">
        <w:tc>
          <w:tcPr>
            <w:tcW w:w="1271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학번으로 검색</w:t>
            </w:r>
          </w:p>
        </w:tc>
        <w:tc>
          <w:tcPr>
            <w:tcW w:w="5193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학번을 입력하면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,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해당 학번에 해당하는 학생의 이름,중간고사 점수,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기말고사 점수,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평균 점수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,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학점 정보를 출력</w:t>
            </w:r>
          </w:p>
        </w:tc>
      </w:tr>
      <w:tr w:rsidR="00E85511" w:rsidRPr="00F17251" w:rsidTr="00E85511">
        <w:tc>
          <w:tcPr>
            <w:tcW w:w="1271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학번으로 </w:t>
            </w:r>
          </w:p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중간 또는 </w:t>
            </w:r>
          </w:p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기말 점수 수정 </w:t>
            </w:r>
          </w:p>
        </w:tc>
        <w:tc>
          <w:tcPr>
            <w:tcW w:w="5193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학번을 입력하고 학번이 존재할 경우,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중간 또는 기말 점수 중 어떤 것을 수정할 것인지 물어보고,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기입한 점수로 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update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하는 기능</w:t>
            </w:r>
          </w:p>
        </w:tc>
      </w:tr>
      <w:tr w:rsidR="00E85511" w:rsidRPr="00F17251" w:rsidTr="00E85511">
        <w:tc>
          <w:tcPr>
            <w:tcW w:w="1271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새로운 레코드 </w:t>
            </w:r>
          </w:p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추가 </w:t>
            </w:r>
          </w:p>
        </w:tc>
        <w:tc>
          <w:tcPr>
            <w:tcW w:w="5193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학번을 입력하고 해당 학번이 존재하지 않을 경우,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이름 중간고사 점수,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기말고사 점수를 입력하고 해당 레코드를 생성하여 추가하는 기능</w:t>
            </w:r>
          </w:p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</w:p>
        </w:tc>
      </w:tr>
      <w:tr w:rsidR="00E85511" w:rsidRPr="00F17251" w:rsidTr="00E85511">
        <w:tc>
          <w:tcPr>
            <w:tcW w:w="1271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해당 학점을 </w:t>
            </w:r>
          </w:p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속성으로 갖는 </w:t>
            </w:r>
          </w:p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레코드 검색 </w:t>
            </w:r>
          </w:p>
        </w:tc>
        <w:tc>
          <w:tcPr>
            <w:tcW w:w="5193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A,B,C,D,F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의 학점이 존재하고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그 중 하나의 학점을 선택해 해당 학점을 속성으로 갖는 레코드를 검색하는 기능</w:t>
            </w:r>
          </w:p>
        </w:tc>
      </w:tr>
      <w:tr w:rsidR="00E85511" w:rsidRPr="00F17251" w:rsidTr="00E85511">
        <w:tc>
          <w:tcPr>
            <w:tcW w:w="1271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학번으로 </w:t>
            </w:r>
          </w:p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해당 레코드 삭제 </w:t>
            </w:r>
          </w:p>
        </w:tc>
        <w:tc>
          <w:tcPr>
            <w:tcW w:w="5193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학번을 입력하고 해당 학번이 존재할 경우,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해당 학번을 속성으로 갖는 레코드를 삭제하는 기능</w:t>
            </w:r>
          </w:p>
        </w:tc>
      </w:tr>
      <w:tr w:rsidR="00E85511" w:rsidRPr="00F17251" w:rsidTr="00E85511">
        <w:tc>
          <w:tcPr>
            <w:tcW w:w="1271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종료</w:t>
            </w:r>
          </w:p>
        </w:tc>
        <w:tc>
          <w:tcPr>
            <w:tcW w:w="5193" w:type="dxa"/>
          </w:tcPr>
          <w:p w:rsidR="00E85511" w:rsidRPr="00F17251" w:rsidRDefault="00E85511" w:rsidP="00E85511">
            <w:pPr>
              <w:jc w:val="center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종료 전,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프로그램에 존재하는 학생 성적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 xml:space="preserve">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정보를 </w:t>
            </w:r>
            <w:r w:rsidRPr="00F17251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.txt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파일로 저장할지 여부를 묻고 파일 이름을 입력 받아 원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하는 </w:t>
            </w:r>
            <w:r w:rsidRPr="00F17251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경우 저장하는 기능</w:t>
            </w:r>
          </w:p>
        </w:tc>
      </w:tr>
    </w:tbl>
    <w:p w:rsidR="00E85511" w:rsidRDefault="00E85511" w:rsidP="005C1202">
      <w:pPr>
        <w:jc w:val="left"/>
        <w:rPr>
          <w:rFonts w:ascii="맑은 고딕" w:eastAsia="맑은 고딕" w:hAnsi="맑은 고딕" w:cs="맑은 고딕"/>
          <w:b/>
          <w:sz w:val="24"/>
          <w:szCs w:val="24"/>
        </w:rPr>
      </w:pPr>
    </w:p>
    <w:p w:rsidR="00F17251" w:rsidRDefault="00F17251" w:rsidP="005C1202">
      <w:pPr>
        <w:jc w:val="left"/>
        <w:rPr>
          <w:rFonts w:ascii="맑은 고딕" w:eastAsia="맑은 고딕" w:hAnsi="맑은 고딕" w:cs="맑은 고딕"/>
          <w:b/>
          <w:sz w:val="24"/>
          <w:szCs w:val="24"/>
        </w:rPr>
      </w:pPr>
    </w:p>
    <w:p w:rsidR="00F17251" w:rsidRPr="00F17251" w:rsidRDefault="00F17251" w:rsidP="005C1202">
      <w:pPr>
        <w:jc w:val="left"/>
        <w:rPr>
          <w:rFonts w:ascii="맑은 고딕" w:eastAsia="맑은 고딕" w:hAnsi="맑은 고딕" w:cs="맑은 고딕" w:hint="eastAsia"/>
          <w:b/>
          <w:sz w:val="24"/>
          <w:szCs w:val="24"/>
        </w:rPr>
      </w:pPr>
    </w:p>
    <w:p w:rsidR="00E85511" w:rsidRDefault="002E31EA" w:rsidP="005C1202">
      <w:pPr>
        <w:jc w:val="left"/>
        <w:rPr>
          <w:rFonts w:ascii="맑은 고딕" w:eastAsia="맑은 고딕" w:hAnsi="맑은 고딕" w:cs="맑은 고딕"/>
          <w:b/>
          <w:sz w:val="40"/>
          <w:szCs w:val="40"/>
        </w:rPr>
      </w:pPr>
      <w:r w:rsidRPr="00F17251"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알고리즘</w:t>
      </w:r>
    </w:p>
    <w:p w:rsidR="00F17251" w:rsidRPr="00F17251" w:rsidRDefault="00F17251" w:rsidP="005C1202">
      <w:pPr>
        <w:jc w:val="left"/>
        <w:rPr>
          <w:rFonts w:ascii="맑은 고딕" w:eastAsia="맑은 고딕" w:hAnsi="맑은 고딕" w:cs="맑은 고딕" w:hint="eastAsia"/>
          <w:b/>
          <w:sz w:val="40"/>
          <w:szCs w:val="40"/>
        </w:rPr>
      </w:pPr>
    </w:p>
    <w:p w:rsidR="002E31EA" w:rsidRPr="00F17251" w:rsidRDefault="002E31EA" w:rsidP="005C1202">
      <w:pPr>
        <w:jc w:val="left"/>
        <w:rPr>
          <w:rFonts w:ascii="맑은 고딕" w:eastAsia="맑은 고딕" w:hAnsi="맑은 고딕" w:cs="맑은 고딕" w:hint="eastAsia"/>
          <w:b/>
          <w:sz w:val="24"/>
          <w:szCs w:val="24"/>
        </w:rPr>
      </w:pPr>
      <w:r w:rsidRPr="00F17251">
        <w:rPr>
          <w:rFonts w:ascii="맑은 고딕" w:eastAsia="맑은 고딕" w:hAnsi="맑은 고딕" w:cs="맑은 고딕" w:hint="eastAsia"/>
          <w:b/>
          <w:noProof/>
          <w:sz w:val="24"/>
          <w:szCs w:val="24"/>
        </w:rPr>
        <w:drawing>
          <wp:inline distT="0" distB="0" distL="0" distR="0">
            <wp:extent cx="5574027" cy="532130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_projec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733" cy="53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90" w:rsidRPr="00F17251" w:rsidRDefault="00D51690" w:rsidP="00E85511">
      <w:pPr>
        <w:pStyle w:val="a7"/>
        <w:ind w:leftChars="0" w:left="760"/>
        <w:jc w:val="left"/>
        <w:rPr>
          <w:rFonts w:ascii="맑은 고딕" w:eastAsia="맑은 고딕" w:hAnsi="맑은 고딕" w:cs="맑은 고딕"/>
          <w:b/>
          <w:sz w:val="24"/>
          <w:szCs w:val="24"/>
        </w:rPr>
      </w:pPr>
      <w:r w:rsidRPr="00F17251"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</w:p>
    <w:p w:rsidR="007D1DE3" w:rsidRPr="00F17251" w:rsidRDefault="007D1DE3" w:rsidP="00E85511">
      <w:pPr>
        <w:pStyle w:val="a7"/>
        <w:ind w:leftChars="0" w:left="760"/>
        <w:jc w:val="left"/>
        <w:rPr>
          <w:rFonts w:ascii="맑은 고딕" w:eastAsia="맑은 고딕" w:hAnsi="맑은 고딕" w:cs="맑은 고딕"/>
          <w:b/>
          <w:sz w:val="24"/>
          <w:szCs w:val="24"/>
        </w:rPr>
      </w:pPr>
    </w:p>
    <w:p w:rsidR="007D1DE3" w:rsidRPr="00F17251" w:rsidRDefault="007D1DE3" w:rsidP="00E85511">
      <w:pPr>
        <w:pStyle w:val="a7"/>
        <w:ind w:leftChars="0" w:left="760"/>
        <w:jc w:val="left"/>
        <w:rPr>
          <w:rFonts w:ascii="맑은 고딕" w:eastAsia="맑은 고딕" w:hAnsi="맑은 고딕" w:cs="맑은 고딕"/>
          <w:b/>
          <w:sz w:val="24"/>
          <w:szCs w:val="24"/>
        </w:rPr>
      </w:pPr>
    </w:p>
    <w:p w:rsidR="007D1DE3" w:rsidRPr="00F17251" w:rsidRDefault="007D1DE3" w:rsidP="00E85511">
      <w:pPr>
        <w:pStyle w:val="a7"/>
        <w:ind w:leftChars="0" w:left="760"/>
        <w:jc w:val="left"/>
        <w:rPr>
          <w:rFonts w:ascii="맑은 고딕" w:eastAsia="맑은 고딕" w:hAnsi="맑은 고딕" w:cs="맑은 고딕"/>
          <w:b/>
          <w:sz w:val="24"/>
          <w:szCs w:val="24"/>
        </w:rPr>
      </w:pPr>
    </w:p>
    <w:p w:rsidR="00C66B1C" w:rsidRDefault="00C66B1C" w:rsidP="007D1DE3">
      <w:pPr>
        <w:jc w:val="left"/>
        <w:rPr>
          <w:rFonts w:ascii="맑은 고딕" w:eastAsia="맑은 고딕" w:hAnsi="맑은 고딕" w:cs="맑은 고딕"/>
          <w:b/>
          <w:sz w:val="40"/>
          <w:szCs w:val="40"/>
        </w:rPr>
      </w:pPr>
    </w:p>
    <w:p w:rsidR="00916047" w:rsidRPr="00C66B1C" w:rsidRDefault="00916047" w:rsidP="00C66B1C">
      <w:pPr>
        <w:rPr>
          <w:rFonts w:ascii="맑은 고딕" w:eastAsia="맑은 고딕" w:hAnsi="맑은 고딕" w:cs="맑은 고딕" w:hint="eastAsia"/>
          <w:sz w:val="40"/>
          <w:szCs w:val="40"/>
        </w:rPr>
      </w:pPr>
      <w:r>
        <w:rPr>
          <w:rFonts w:ascii="맑은 고딕" w:eastAsia="맑은 고딕" w:hAnsi="맑은 고딕" w:cs="맑은 고딕"/>
          <w:noProof/>
          <w:sz w:val="40"/>
          <w:szCs w:val="40"/>
        </w:rPr>
        <w:lastRenderedPageBreak/>
        <w:drawing>
          <wp:inline distT="0" distB="0" distL="0" distR="0">
            <wp:extent cx="4680585" cy="8697595"/>
            <wp:effectExtent l="0" t="0" r="5715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스크린샷 2018-09-09 오전 4.09.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AE" w:rsidRPr="00C66B1C" w:rsidRDefault="00C66B1C" w:rsidP="00C66B1C">
      <w:pPr>
        <w:jc w:val="left"/>
        <w:rPr>
          <w:rFonts w:ascii="맑은 고딕" w:eastAsia="맑은 고딕" w:hAnsi="맑은 고딕" w:cs="맑은 고딕" w:hint="eastAsia"/>
          <w:sz w:val="24"/>
          <w:szCs w:val="24"/>
        </w:rPr>
      </w:pPr>
      <w:r w:rsidRPr="00F17251">
        <w:rPr>
          <w:rFonts w:ascii="맑은 고딕" w:eastAsia="맑은 고딕" w:hAnsi="맑은 고딕" w:cs="맑은 고딕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5080</wp:posOffset>
            </wp:positionH>
            <wp:positionV relativeFrom="paragraph">
              <wp:posOffset>2366010</wp:posOffset>
            </wp:positionV>
            <wp:extent cx="5637600" cy="2401200"/>
            <wp:effectExtent l="0" t="0" r="127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09-09 오전 3.09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00" cy="240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E3" w:rsidRPr="00F1725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2052955"/>
            <wp:effectExtent l="0" t="0" r="0" b="444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09-09 오전 3.08.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DE3" w:rsidRPr="00F17251" w:rsidRDefault="007D1DE3" w:rsidP="00A61761">
      <w:pPr>
        <w:tabs>
          <w:tab w:val="left" w:pos="1400"/>
        </w:tabs>
        <w:ind w:left="400"/>
        <w:rPr>
          <w:sz w:val="24"/>
          <w:szCs w:val="24"/>
        </w:rPr>
      </w:pPr>
    </w:p>
    <w:p w:rsidR="007D1DE3" w:rsidRPr="00C66B1C" w:rsidRDefault="00A61761" w:rsidP="00C66B1C">
      <w:pPr>
        <w:rPr>
          <w:rFonts w:hint="eastAsia"/>
          <w:sz w:val="24"/>
          <w:szCs w:val="24"/>
        </w:rPr>
      </w:pPr>
      <w:r w:rsidRPr="00F1725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702300" cy="177800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8-09-09 오전 3.09.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251" w:rsidRPr="00C66B1C" w:rsidRDefault="00C66B1C" w:rsidP="00C66B1C">
      <w:pPr>
        <w:rPr>
          <w:rFonts w:hint="eastAsia"/>
          <w:sz w:val="24"/>
          <w:szCs w:val="24"/>
        </w:rPr>
      </w:pPr>
      <w:r w:rsidRPr="00F1725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-24130</wp:posOffset>
            </wp:positionH>
            <wp:positionV relativeFrom="paragraph">
              <wp:posOffset>0</wp:posOffset>
            </wp:positionV>
            <wp:extent cx="2883600" cy="199440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8-09-09 오전 3.10.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19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251" w:rsidRPr="00F17251"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-27286</wp:posOffset>
            </wp:positionH>
            <wp:positionV relativeFrom="paragraph">
              <wp:posOffset>2131060</wp:posOffset>
            </wp:positionV>
            <wp:extent cx="5731200" cy="289800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8-09-09 오전 3.10.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251" w:rsidRPr="00F17251" w:rsidRDefault="00F17251" w:rsidP="00F17251">
      <w:pPr>
        <w:rPr>
          <w:sz w:val="24"/>
          <w:szCs w:val="24"/>
        </w:rPr>
      </w:pPr>
    </w:p>
    <w:p w:rsidR="00F17251" w:rsidRPr="00F17251" w:rsidRDefault="00F17251" w:rsidP="00F17251">
      <w:pPr>
        <w:rPr>
          <w:rFonts w:hint="eastAsia"/>
          <w:sz w:val="24"/>
          <w:szCs w:val="24"/>
        </w:rPr>
      </w:pPr>
    </w:p>
    <w:p w:rsidR="00F17251" w:rsidRPr="00F17251" w:rsidRDefault="00F17251" w:rsidP="00F17251">
      <w:pPr>
        <w:rPr>
          <w:sz w:val="24"/>
          <w:szCs w:val="24"/>
        </w:rPr>
      </w:pPr>
    </w:p>
    <w:p w:rsidR="00F17251" w:rsidRPr="00F17251" w:rsidRDefault="00F17251" w:rsidP="00F17251">
      <w:pPr>
        <w:rPr>
          <w:sz w:val="24"/>
          <w:szCs w:val="24"/>
        </w:rPr>
      </w:pPr>
    </w:p>
    <w:p w:rsidR="00F17251" w:rsidRPr="00F17251" w:rsidRDefault="00C66B1C" w:rsidP="00F17251">
      <w:pPr>
        <w:rPr>
          <w:rFonts w:hint="eastAsia"/>
          <w:sz w:val="24"/>
          <w:szCs w:val="24"/>
        </w:rPr>
      </w:pPr>
      <w:r w:rsidRPr="00F17251">
        <w:rPr>
          <w:rFonts w:ascii="맑은 고딕" w:eastAsia="맑은 고딕" w:hAnsi="맑은 고딕" w:cs="맑은 고딕" w:hint="eastAsia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-62615</wp:posOffset>
            </wp:positionH>
            <wp:positionV relativeFrom="paragraph">
              <wp:posOffset>3648075</wp:posOffset>
            </wp:positionV>
            <wp:extent cx="5731200" cy="168120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8-09-09 오전 3.11.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1DE3" w:rsidRPr="00F17251" w:rsidRDefault="007D1DE3" w:rsidP="00F17251">
      <w:pPr>
        <w:rPr>
          <w:rFonts w:hint="eastAsia"/>
          <w:sz w:val="24"/>
          <w:szCs w:val="24"/>
        </w:rPr>
      </w:pPr>
    </w:p>
    <w:p w:rsidR="00F17251" w:rsidRPr="00C66B1C" w:rsidRDefault="00F17251" w:rsidP="00C66B1C">
      <w:pPr>
        <w:jc w:val="left"/>
        <w:rPr>
          <w:rFonts w:ascii="맑은 고딕" w:eastAsia="맑은 고딕" w:hAnsi="맑은 고딕" w:cs="맑은 고딕" w:hint="eastAsia"/>
          <w:b/>
          <w:sz w:val="24"/>
          <w:szCs w:val="24"/>
        </w:rPr>
      </w:pPr>
    </w:p>
    <w:p w:rsidR="00F17251" w:rsidRPr="00F17251" w:rsidRDefault="00F17251" w:rsidP="00F17251">
      <w:pPr>
        <w:rPr>
          <w:rFonts w:ascii="맑은 고딕" w:eastAsia="맑은 고딕" w:hAnsi="맑은 고딕" w:cs="맑은 고딕"/>
          <w:sz w:val="24"/>
          <w:szCs w:val="24"/>
        </w:rPr>
      </w:pPr>
    </w:p>
    <w:p w:rsidR="00F17251" w:rsidRPr="00F17251" w:rsidRDefault="00C66B1C" w:rsidP="00F17251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3385185</wp:posOffset>
            </wp:positionV>
            <wp:extent cx="3099600" cy="1256400"/>
            <wp:effectExtent l="0" t="0" r="0" b="127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스크린샷 2018-09-09 오전 3.41.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251">
        <w:rPr>
          <w:rFonts w:ascii="맑은 고딕" w:eastAsia="맑은 고딕" w:hAnsi="맑은 고딕" w:cs="맑은 고딕" w:hint="eastAsia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5576400" cy="2919600"/>
            <wp:effectExtent l="0" t="0" r="0" b="190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18-09-09 오전 3.11.3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4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761" w:rsidRDefault="00C66B1C" w:rsidP="00C66B1C">
      <w:pPr>
        <w:rPr>
          <w:rFonts w:ascii="맑은 고딕" w:eastAsia="맑은 고딕" w:hAnsi="맑은 고딕" w:cs="맑은 고딕"/>
          <w:b/>
          <w:sz w:val="24"/>
          <w:szCs w:val="24"/>
        </w:rPr>
      </w:pPr>
      <w:r w:rsidRPr="00F17251">
        <w:rPr>
          <w:rFonts w:ascii="맑은 고딕" w:eastAsia="맑은 고딕" w:hAnsi="맑은 고딕" w:cs="맑은 고딕" w:hint="eastAsia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column">
              <wp:posOffset>635</wp:posOffset>
            </wp:positionH>
            <wp:positionV relativeFrom="paragraph">
              <wp:posOffset>2773045</wp:posOffset>
            </wp:positionV>
            <wp:extent cx="3798000" cy="92880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18-09-09 오전 3.12.4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251">
        <w:rPr>
          <w:rFonts w:ascii="맑은 고딕" w:eastAsia="맑은 고딕" w:hAnsi="맑은 고딕" w:cs="맑은 고딕" w:hint="eastAsia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column">
              <wp:posOffset>635</wp:posOffset>
            </wp:positionH>
            <wp:positionV relativeFrom="paragraph">
              <wp:posOffset>1612900</wp:posOffset>
            </wp:positionV>
            <wp:extent cx="2386330" cy="913765"/>
            <wp:effectExtent l="0" t="0" r="1270" b="63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18-09-09 오전 3.12.3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6047" w:rsidRDefault="00916047" w:rsidP="007D1DE3">
      <w:pPr>
        <w:jc w:val="left"/>
        <w:rPr>
          <w:rFonts w:ascii="맑은 고딕" w:eastAsia="맑은 고딕" w:hAnsi="맑은 고딕" w:cs="맑은 고딕"/>
          <w:b/>
          <w:sz w:val="24"/>
          <w:szCs w:val="24"/>
        </w:rPr>
      </w:pPr>
    </w:p>
    <w:p w:rsidR="00916047" w:rsidRP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</w:p>
    <w:p w:rsidR="00916047" w:rsidRP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</w:p>
    <w:p w:rsidR="00916047" w:rsidRP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</w:p>
    <w:p w:rsidR="00916047" w:rsidRP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</w:p>
    <w:p w:rsidR="00916047" w:rsidRP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</w:p>
    <w:p w:rsidR="00916047" w:rsidRP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</w:p>
    <w:p w:rsidR="00916047" w:rsidRP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</w:p>
    <w:p w:rsidR="00916047" w:rsidRP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</w:p>
    <w:p w:rsidR="00916047" w:rsidRP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</w:p>
    <w:p w:rsidR="00916047" w:rsidRP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</w:p>
    <w:p w:rsidR="00916047" w:rsidRDefault="00916047" w:rsidP="00916047">
      <w:pPr>
        <w:ind w:firstLineChars="100" w:firstLine="240"/>
        <w:rPr>
          <w:rFonts w:ascii="맑은 고딕" w:eastAsia="맑은 고딕" w:hAnsi="맑은 고딕" w:cs="맑은 고딕"/>
          <w:sz w:val="24"/>
          <w:szCs w:val="24"/>
        </w:rPr>
      </w:pPr>
    </w:p>
    <w:p w:rsidR="00916047" w:rsidRPr="00916047" w:rsidRDefault="00916047" w:rsidP="00916047">
      <w:pPr>
        <w:ind w:firstLineChars="100" w:firstLine="240"/>
        <w:rPr>
          <w:rFonts w:ascii="맑은 고딕" w:eastAsia="맑은 고딕" w:hAnsi="맑은 고딕" w:cs="맑은 고딕" w:hint="eastAsia"/>
          <w:sz w:val="24"/>
          <w:szCs w:val="24"/>
        </w:rPr>
      </w:pPr>
    </w:p>
    <w:p w:rsidR="00ED63AE" w:rsidRPr="00916047" w:rsidRDefault="00916047" w:rsidP="00916047">
      <w:pPr>
        <w:rPr>
          <w:rFonts w:ascii="맑은 고딕" w:eastAsia="맑은 고딕" w:hAnsi="맑은 고딕" w:cs="맑은 고딕" w:hint="eastAsia"/>
          <w:b/>
          <w:sz w:val="40"/>
          <w:szCs w:val="40"/>
        </w:rPr>
      </w:pPr>
      <w:r w:rsidRPr="00916047"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결론</w:t>
      </w:r>
    </w:p>
    <w:p w:rsid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학습에서 가장 중요한 건 반복</w:t>
      </w:r>
      <w:r w:rsidR="00864E72">
        <w:rPr>
          <w:rFonts w:ascii="맑은 고딕" w:eastAsia="맑은 고딕" w:hAnsi="맑은 고딕" w:cs="맑은 고딕" w:hint="eastAsia"/>
          <w:sz w:val="24"/>
          <w:szCs w:val="24"/>
        </w:rPr>
        <w:t>이라고 생각한다.</w:t>
      </w:r>
    </w:p>
    <w:p w:rsid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이번 과제에서 한 주 동안 배운 코드를 집합해서 반복 학습을 하니</w:t>
      </w:r>
      <w:r>
        <w:rPr>
          <w:rFonts w:ascii="맑은 고딕" w:eastAsia="맑은 고딕" w:hAnsi="맑은 고딕" w:cs="맑은 고딕"/>
          <w:sz w:val="24"/>
          <w:szCs w:val="24"/>
        </w:rPr>
        <w:t>,</w:t>
      </w:r>
    </w:p>
    <w:p w:rsidR="00916047" w:rsidRDefault="00916047" w:rsidP="00916047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잊어버리기 쉬운 문법적인 요소들이 </w:t>
      </w:r>
      <w:r>
        <w:rPr>
          <w:rFonts w:ascii="맑은 고딕" w:eastAsia="맑은 고딕" w:hAnsi="맑은 고딕" w:cs="맑은 고딕"/>
          <w:sz w:val="24"/>
          <w:szCs w:val="24"/>
        </w:rPr>
        <w:t>remind</w:t>
      </w:r>
      <w:r>
        <w:rPr>
          <w:rFonts w:ascii="맑은 고딕" w:eastAsia="맑은 고딕" w:hAnsi="맑은 고딕" w:cs="맑은 고딕" w:hint="eastAsia"/>
          <w:sz w:val="24"/>
          <w:szCs w:val="24"/>
        </w:rPr>
        <w:t>되어 좋았다.</w:t>
      </w:r>
    </w:p>
    <w:p w:rsidR="00864E72" w:rsidRDefault="00916047" w:rsidP="00916047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L</w:t>
      </w:r>
      <w:r>
        <w:rPr>
          <w:rFonts w:ascii="맑은 고딕" w:eastAsia="맑은 고딕" w:hAnsi="맑은 고딕" w:cs="맑은 고딕" w:hint="eastAsia"/>
          <w:sz w:val="24"/>
          <w:szCs w:val="24"/>
        </w:rPr>
        <w:t>ambda식이 낯설었지만,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실제로 </w:t>
      </w:r>
      <w:r w:rsidR="00864E72">
        <w:rPr>
          <w:rFonts w:ascii="맑은 고딕" w:eastAsia="맑은 고딕" w:hAnsi="맑은 고딕" w:cs="맑은 고딕"/>
          <w:sz w:val="24"/>
          <w:szCs w:val="24"/>
        </w:rPr>
        <w:t>key</w:t>
      </w:r>
      <w:r w:rsidR="00864E72">
        <w:rPr>
          <w:rFonts w:ascii="맑은 고딕" w:eastAsia="맑은 고딕" w:hAnsi="맑은 고딕" w:cs="맑은 고딕" w:hint="eastAsia"/>
          <w:sz w:val="24"/>
          <w:szCs w:val="24"/>
        </w:rPr>
        <w:t xml:space="preserve">값을 지정하여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한 줄로 간편하게 </w:t>
      </w:r>
      <w:r w:rsidR="00227F26">
        <w:rPr>
          <w:rFonts w:ascii="맑은 고딕" w:eastAsia="맑은 고딕" w:hAnsi="맑은 고딕" w:cs="맑은 고딕"/>
          <w:sz w:val="24"/>
          <w:szCs w:val="24"/>
        </w:rPr>
        <w:t>sorting</w:t>
      </w:r>
      <w:r w:rsidR="00227F26">
        <w:rPr>
          <w:rFonts w:ascii="맑은 고딕" w:eastAsia="맑은 고딕" w:hAnsi="맑은 고딕" w:cs="맑은 고딕" w:hint="eastAsia"/>
          <w:sz w:val="24"/>
          <w:szCs w:val="24"/>
        </w:rPr>
        <w:t xml:space="preserve">을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구현할 수 있다는 </w:t>
      </w:r>
      <w:r w:rsidR="00864E72">
        <w:rPr>
          <w:rFonts w:ascii="맑은 고딕" w:eastAsia="맑은 고딕" w:hAnsi="맑은 고딕" w:cs="맑은 고딕" w:hint="eastAsia"/>
          <w:sz w:val="24"/>
          <w:szCs w:val="24"/>
        </w:rPr>
        <w:t>큰 장점을 지닌 문법이라는 느낌이 들었다.</w:t>
      </w:r>
      <w:r w:rsidR="00864E72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:rsidR="00227F26" w:rsidRDefault="00227F26" w:rsidP="00227F26">
      <w:pPr>
        <w:ind w:left="120" w:hangingChars="50" w:hanging="12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간단한 프로젝트에서는 개발</w:t>
      </w:r>
      <w:r w:rsidR="00636E84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속도와 코드의 편의성이 </w:t>
      </w:r>
      <w:r w:rsidR="00636E84">
        <w:rPr>
          <w:rFonts w:ascii="맑은 고딕" w:eastAsia="맑은 고딕" w:hAnsi="맑은 고딕" w:cs="맑은 고딕" w:hint="eastAsia"/>
          <w:sz w:val="24"/>
          <w:szCs w:val="24"/>
        </w:rPr>
        <w:t>자바를</w:t>
      </w:r>
      <w:r w:rsidR="00636E84"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능가하는 언어라는 생각이 들었다.</w:t>
      </w:r>
    </w:p>
    <w:p w:rsidR="00227F26" w:rsidRDefault="00227F26" w:rsidP="00227F26">
      <w:pPr>
        <w:ind w:left="120" w:hangingChars="50" w:hanging="120"/>
        <w:rPr>
          <w:rFonts w:ascii="맑은 고딕" w:eastAsia="맑은 고딕" w:hAnsi="맑은 고딕" w:cs="맑은 고딕"/>
          <w:sz w:val="24"/>
          <w:szCs w:val="24"/>
        </w:rPr>
      </w:pPr>
    </w:p>
    <w:p w:rsidR="00227F26" w:rsidRDefault="00636E84" w:rsidP="00227F26">
      <w:pPr>
        <w:ind w:left="200" w:hangingChars="50" w:hanging="200"/>
        <w:rPr>
          <w:rFonts w:ascii="맑은 고딕" w:eastAsia="맑은 고딕" w:hAnsi="맑은 고딕" w:cs="맑은 고딕"/>
          <w:b/>
          <w:sz w:val="40"/>
          <w:szCs w:val="40"/>
        </w:rPr>
      </w:pPr>
      <w:r w:rsidRPr="00636E84">
        <w:rPr>
          <w:rFonts w:ascii="맑은 고딕" w:eastAsia="맑은 고딕" w:hAnsi="맑은 고딕" w:cs="맑은 고딕" w:hint="eastAsia"/>
          <w:b/>
          <w:sz w:val="40"/>
          <w:szCs w:val="40"/>
        </w:rPr>
        <w:t>개선 방향</w:t>
      </w:r>
    </w:p>
    <w:p w:rsidR="00636E84" w:rsidRDefault="00636E84" w:rsidP="00227F26">
      <w:pPr>
        <w:ind w:left="120" w:hangingChars="50" w:hanging="12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코드의 재 사용성을 더 높이는 방향으로 코드의 길이를 줄일 수 있다.</w:t>
      </w:r>
    </w:p>
    <w:p w:rsidR="00636E84" w:rsidRDefault="00636E84" w:rsidP="00227F26">
      <w:pPr>
        <w:ind w:left="120" w:hangingChars="50" w:hanging="12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중간고사와 기말고사 점수를 수정하는 기능 중,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점수와 중간 수정 점수 및 기말을 구분하는 변수를 매개변수로 입력 받고 값을 수정하는 함수를 만들어 코드의 재  사용성을 높일 수 있다.</w:t>
      </w:r>
    </w:p>
    <w:p w:rsidR="00636E84" w:rsidRDefault="00636E84" w:rsidP="00227F26">
      <w:pPr>
        <w:ind w:left="120" w:hangingChars="50" w:hanging="12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전체 텍스트파일을 읽어 프로그램 상 </w:t>
      </w:r>
      <w:r>
        <w:rPr>
          <w:rFonts w:ascii="맑은 고딕" w:eastAsia="맑은 고딕" w:hAnsi="맑은 고딕" w:cs="맑은 고딕"/>
          <w:sz w:val="24"/>
          <w:szCs w:val="24"/>
        </w:rPr>
        <w:t>Dictionary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에 입력하는 함수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fillDict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>(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s_dict,line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>)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와 새로운 </w:t>
      </w:r>
      <w:r>
        <w:rPr>
          <w:rFonts w:ascii="맑은 고딕" w:eastAsia="맑은 고딕" w:hAnsi="맑은 고딕" w:cs="맑은 고딕"/>
          <w:sz w:val="24"/>
          <w:szCs w:val="24"/>
        </w:rPr>
        <w:t>Dictionary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레코드를 추가하는 함수 </w:t>
      </w:r>
      <w:r>
        <w:rPr>
          <w:rFonts w:ascii="맑은 고딕" w:eastAsia="맑은 고딕" w:hAnsi="맑은 고딕" w:cs="맑은 고딕"/>
          <w:sz w:val="24"/>
          <w:szCs w:val="24"/>
        </w:rPr>
        <w:t>add(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s_dict,input_num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>)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를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 합쳐 코드 길이를 줄일 수 있다.</w:t>
      </w:r>
    </w:p>
    <w:p w:rsidR="00636E84" w:rsidRPr="00636E84" w:rsidRDefault="00636E84" w:rsidP="00227F26">
      <w:pPr>
        <w:ind w:left="120" w:hangingChars="50" w:hanging="120"/>
        <w:rPr>
          <w:rFonts w:ascii="맑은 고딕" w:eastAsia="맑은 고딕" w:hAnsi="맑은 고딕" w:cs="맑은 고딕" w:hint="eastAsia"/>
          <w:sz w:val="24"/>
          <w:szCs w:val="24"/>
        </w:rPr>
      </w:pPr>
      <w:bookmarkStart w:id="0" w:name="_GoBack"/>
      <w:bookmarkEnd w:id="0"/>
    </w:p>
    <w:sectPr w:rsidR="00636E84" w:rsidRPr="00636E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21A" w:rsidRDefault="0042721A" w:rsidP="00336AB8">
      <w:pPr>
        <w:spacing w:after="0" w:line="240" w:lineRule="auto"/>
      </w:pPr>
      <w:r>
        <w:separator/>
      </w:r>
    </w:p>
  </w:endnote>
  <w:endnote w:type="continuationSeparator" w:id="0">
    <w:p w:rsidR="0042721A" w:rsidRDefault="0042721A" w:rsidP="0033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산B">
    <w:altName w:val="바탕"/>
    <w:panose1 w:val="020B0604020202020204"/>
    <w:charset w:val="81"/>
    <w:family w:val="roman"/>
    <w:pitch w:val="variable"/>
    <w:sig w:usb0="800002A7" w:usb1="19D77CF9" w:usb2="00000010" w:usb3="00000000" w:csb0="00080000" w:csb1="00000000"/>
  </w:font>
  <w:font w:name="MalgunGothicBold">
    <w:altName w:val="Cambria"/>
    <w:panose1 w:val="020B0604020202020204"/>
    <w:charset w:val="00"/>
    <w:family w:val="roman"/>
    <w:notTrueType/>
    <w:pitch w:val="default"/>
  </w:font>
  <w:font w:name="Adobe Fan Heiti Std B">
    <w:altName w:val="Yu Gothic"/>
    <w:panose1 w:val="020B0604020202020204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21A" w:rsidRDefault="0042721A" w:rsidP="00336AB8">
      <w:pPr>
        <w:spacing w:after="0" w:line="240" w:lineRule="auto"/>
      </w:pPr>
      <w:r>
        <w:separator/>
      </w:r>
    </w:p>
  </w:footnote>
  <w:footnote w:type="continuationSeparator" w:id="0">
    <w:p w:rsidR="0042721A" w:rsidRDefault="0042721A" w:rsidP="00336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56B06"/>
    <w:multiLevelType w:val="hybridMultilevel"/>
    <w:tmpl w:val="B7DAA55C"/>
    <w:lvl w:ilvl="0" w:tplc="92B256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D840D6"/>
    <w:multiLevelType w:val="hybridMultilevel"/>
    <w:tmpl w:val="D0FE42E8"/>
    <w:lvl w:ilvl="0" w:tplc="BD1C4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4D3721"/>
    <w:multiLevelType w:val="hybridMultilevel"/>
    <w:tmpl w:val="2ADC8CE4"/>
    <w:lvl w:ilvl="0" w:tplc="93AA5D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55"/>
    <w:rsid w:val="00052A36"/>
    <w:rsid w:val="00197DA4"/>
    <w:rsid w:val="00227F26"/>
    <w:rsid w:val="002E31EA"/>
    <w:rsid w:val="00336AB8"/>
    <w:rsid w:val="00373F3B"/>
    <w:rsid w:val="0042721A"/>
    <w:rsid w:val="005433BE"/>
    <w:rsid w:val="005C1202"/>
    <w:rsid w:val="005F1705"/>
    <w:rsid w:val="00612DA2"/>
    <w:rsid w:val="00636E84"/>
    <w:rsid w:val="006F0D84"/>
    <w:rsid w:val="00741BE3"/>
    <w:rsid w:val="007A01A8"/>
    <w:rsid w:val="007A0F29"/>
    <w:rsid w:val="007D1DE3"/>
    <w:rsid w:val="00864E72"/>
    <w:rsid w:val="008F2055"/>
    <w:rsid w:val="008F45CE"/>
    <w:rsid w:val="00916047"/>
    <w:rsid w:val="00953E13"/>
    <w:rsid w:val="00987AE6"/>
    <w:rsid w:val="00A61761"/>
    <w:rsid w:val="00C12B4A"/>
    <w:rsid w:val="00C66B1C"/>
    <w:rsid w:val="00C77DA6"/>
    <w:rsid w:val="00D51690"/>
    <w:rsid w:val="00DE5ABB"/>
    <w:rsid w:val="00E85511"/>
    <w:rsid w:val="00E85C03"/>
    <w:rsid w:val="00ED63AE"/>
    <w:rsid w:val="00F16D07"/>
    <w:rsid w:val="00F17251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A8B7"/>
  <w15:chartTrackingRefBased/>
  <w15:docId w15:val="{2CF18776-F077-4DA8-ADCB-8B09F4DC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6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6AB8"/>
  </w:style>
  <w:style w:type="paragraph" w:styleId="a5">
    <w:name w:val="footer"/>
    <w:basedOn w:val="a"/>
    <w:link w:val="Char0"/>
    <w:uiPriority w:val="99"/>
    <w:unhideWhenUsed/>
    <w:rsid w:val="00336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6AB8"/>
  </w:style>
  <w:style w:type="paragraph" w:styleId="a6">
    <w:name w:val="No Spacing"/>
    <w:uiPriority w:val="1"/>
    <w:qFormat/>
    <w:rsid w:val="00953E1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rsid w:val="005C1202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A01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37692-A505-EF40-A01E-0BB9A188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한세실리아</dc:creator>
  <cp:keywords/>
  <dc:description/>
  <cp:lastModifiedBy>이동훈</cp:lastModifiedBy>
  <cp:revision>2</cp:revision>
  <dcterms:created xsi:type="dcterms:W3CDTF">2018-09-09T05:00:00Z</dcterms:created>
  <dcterms:modified xsi:type="dcterms:W3CDTF">2018-09-09T05:00:00Z</dcterms:modified>
</cp:coreProperties>
</file>